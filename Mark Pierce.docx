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9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1368D6E" w14:textId="77777777" w:rsidTr="00D13465">
        <w:trPr>
          <w:trHeight w:val="2430"/>
        </w:trPr>
        <w:tc>
          <w:tcPr>
            <w:tcW w:w="3600" w:type="dxa"/>
            <w:vAlign w:val="bottom"/>
          </w:tcPr>
          <w:p w14:paraId="22E9E15D" w14:textId="77777777" w:rsidR="001B2ABD" w:rsidRDefault="001B2ABD" w:rsidP="00D13465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01777CBD" w14:textId="77777777" w:rsidR="001B2ABD" w:rsidRDefault="001B2ABD" w:rsidP="00F6346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FF90ADE" w14:textId="77777777" w:rsidR="001B2ABD" w:rsidRDefault="00BF0396" w:rsidP="00F6346B">
            <w:pPr>
              <w:pStyle w:val="Title"/>
            </w:pPr>
            <w:r>
              <w:t>Mark Pierce</w:t>
            </w:r>
          </w:p>
          <w:p w14:paraId="7022C6EE" w14:textId="1085B435" w:rsidR="005658D1" w:rsidRPr="005658D1" w:rsidRDefault="00BF0396" w:rsidP="005658D1">
            <w:pPr>
              <w:pStyle w:val="Subtitle"/>
              <w:rPr>
                <w:spacing w:val="14"/>
                <w:w w:val="50"/>
              </w:rPr>
            </w:pPr>
            <w:r w:rsidRPr="005658D1">
              <w:rPr>
                <w:spacing w:val="1"/>
                <w:w w:val="50"/>
              </w:rPr>
              <w:t>Windows</w:t>
            </w:r>
            <w:r w:rsidR="00C677A7" w:rsidRPr="005658D1">
              <w:rPr>
                <w:spacing w:val="1"/>
                <w:w w:val="50"/>
              </w:rPr>
              <w:t>/Dev-ops</w:t>
            </w:r>
            <w:r w:rsidRPr="005658D1">
              <w:rPr>
                <w:spacing w:val="1"/>
                <w:w w:val="50"/>
              </w:rPr>
              <w:t xml:space="preserve"> Enginee</w:t>
            </w:r>
            <w:r w:rsidRPr="005658D1">
              <w:rPr>
                <w:spacing w:val="14"/>
                <w:w w:val="50"/>
              </w:rPr>
              <w:t>r</w:t>
            </w:r>
          </w:p>
        </w:tc>
      </w:tr>
      <w:tr w:rsidR="001B2ABD" w14:paraId="155F0BFD" w14:textId="77777777" w:rsidTr="00F6346B">
        <w:tc>
          <w:tcPr>
            <w:tcW w:w="3600" w:type="dxa"/>
          </w:tcPr>
          <w:p w14:paraId="7ADB30A6" w14:textId="16680571" w:rsidR="005658D1" w:rsidRPr="009877D6" w:rsidRDefault="005658D1" w:rsidP="00F6346B">
            <w:pPr>
              <w:pStyle w:val="Heading3"/>
              <w:rPr>
                <w:b w:val="0"/>
                <w:sz w:val="36"/>
              </w:rPr>
            </w:pPr>
            <w:r w:rsidRPr="009877D6">
              <w:rPr>
                <w:b w:val="0"/>
                <w:sz w:val="36"/>
              </w:rPr>
              <w:t>Summary</w:t>
            </w:r>
          </w:p>
          <w:p w14:paraId="2E0A8FCD" w14:textId="4B1F4BC4" w:rsidR="005658D1" w:rsidRPr="009877D6" w:rsidRDefault="005658D1" w:rsidP="005658D1">
            <w:pPr>
              <w:rPr>
                <w:sz w:val="20"/>
                <w:szCs w:val="20"/>
              </w:rPr>
            </w:pPr>
            <w:r w:rsidRPr="009877D6">
              <w:rPr>
                <w:sz w:val="20"/>
                <w:szCs w:val="20"/>
              </w:rPr>
              <w:t>A strong passion for infrastructure as code and Developing automated solutions. I’ll support the life cycle of software to the life cycle of hardware with code and direct action.</w:t>
            </w:r>
            <w:r w:rsidR="00454A44" w:rsidRPr="009877D6">
              <w:rPr>
                <w:sz w:val="20"/>
                <w:szCs w:val="20"/>
              </w:rPr>
              <w:t xml:space="preserve"> </w:t>
            </w:r>
          </w:p>
          <w:p w14:paraId="24DC56E8" w14:textId="45E645A4" w:rsidR="001B2ABD" w:rsidRPr="009877D6" w:rsidRDefault="006A4921" w:rsidP="00F6346B">
            <w:pPr>
              <w:pStyle w:val="Heading3"/>
              <w:rPr>
                <w:b w:val="0"/>
                <w:sz w:val="36"/>
              </w:rPr>
            </w:pPr>
            <w:r w:rsidRPr="009877D6">
              <w:rPr>
                <w:b w:val="0"/>
                <w:sz w:val="36"/>
              </w:rPr>
              <w:t>Personal Info</w:t>
            </w:r>
          </w:p>
          <w:p w14:paraId="33FEC0A0" w14:textId="77777777" w:rsidR="006A4921" w:rsidRPr="00D13465" w:rsidRDefault="006A4921" w:rsidP="00F6346B">
            <w:pPr>
              <w:rPr>
                <w:b/>
                <w:sz w:val="20"/>
                <w:szCs w:val="20"/>
              </w:rPr>
            </w:pPr>
            <w:r w:rsidRPr="00D13465">
              <w:rPr>
                <w:b/>
                <w:sz w:val="20"/>
                <w:szCs w:val="20"/>
              </w:rPr>
              <w:t>Address:</w:t>
            </w:r>
          </w:p>
          <w:p w14:paraId="4F307DE6" w14:textId="77777777" w:rsidR="00036450" w:rsidRPr="00D13465" w:rsidRDefault="006A4921" w:rsidP="00F6346B">
            <w:pPr>
              <w:rPr>
                <w:sz w:val="16"/>
                <w:szCs w:val="16"/>
              </w:rPr>
            </w:pPr>
            <w:r w:rsidRPr="00D13465">
              <w:rPr>
                <w:sz w:val="16"/>
                <w:szCs w:val="16"/>
              </w:rPr>
              <w:t>Tretjakovlaan Amsterdam</w:t>
            </w:r>
          </w:p>
          <w:p w14:paraId="125AB27E" w14:textId="77777777" w:rsidR="006A4921" w:rsidRPr="00D13465" w:rsidRDefault="006A4921" w:rsidP="00F6346B">
            <w:pPr>
              <w:rPr>
                <w:b/>
                <w:sz w:val="20"/>
                <w:szCs w:val="20"/>
              </w:rPr>
            </w:pPr>
            <w:r w:rsidRPr="00D13465">
              <w:rPr>
                <w:b/>
                <w:sz w:val="20"/>
                <w:szCs w:val="20"/>
              </w:rPr>
              <w:t>Phone:</w:t>
            </w:r>
          </w:p>
          <w:p w14:paraId="3C7E43F8" w14:textId="77777777" w:rsidR="006A4921" w:rsidRPr="00D13465" w:rsidRDefault="006A4921" w:rsidP="00F6346B">
            <w:pPr>
              <w:rPr>
                <w:szCs w:val="18"/>
              </w:rPr>
            </w:pPr>
            <w:r w:rsidRPr="00D13465">
              <w:rPr>
                <w:szCs w:val="18"/>
              </w:rPr>
              <w:t xml:space="preserve"> 0639876781</w:t>
            </w:r>
          </w:p>
          <w:p w14:paraId="530263C6" w14:textId="77777777" w:rsidR="006A4921" w:rsidRPr="00D13465" w:rsidRDefault="006A4921" w:rsidP="00F6346B">
            <w:pPr>
              <w:rPr>
                <w:b/>
                <w:sz w:val="20"/>
                <w:szCs w:val="20"/>
              </w:rPr>
            </w:pPr>
            <w:r w:rsidRPr="00D13465">
              <w:rPr>
                <w:b/>
                <w:sz w:val="20"/>
                <w:szCs w:val="20"/>
              </w:rPr>
              <w:t xml:space="preserve">Email: </w:t>
            </w:r>
          </w:p>
          <w:p w14:paraId="1DBA853D" w14:textId="77777777" w:rsidR="006A4921" w:rsidRPr="00D13465" w:rsidRDefault="006A4921" w:rsidP="00F6346B">
            <w:pPr>
              <w:rPr>
                <w:sz w:val="16"/>
                <w:szCs w:val="16"/>
              </w:rPr>
            </w:pPr>
            <w:r w:rsidRPr="00D13465">
              <w:rPr>
                <w:sz w:val="16"/>
                <w:szCs w:val="16"/>
              </w:rPr>
              <w:t>mark.pierce.d@gmail.com</w:t>
            </w:r>
          </w:p>
          <w:p w14:paraId="179634A1" w14:textId="77777777" w:rsidR="006A4921" w:rsidRPr="00D13465" w:rsidRDefault="006A4921" w:rsidP="00F6346B">
            <w:r w:rsidRPr="00D13465">
              <w:rPr>
                <w:b/>
                <w:sz w:val="20"/>
                <w:szCs w:val="20"/>
              </w:rPr>
              <w:t>LinkedIn:</w:t>
            </w:r>
            <w:r w:rsidRPr="00D13465">
              <w:t xml:space="preserve"> </w:t>
            </w:r>
            <w:hyperlink r:id="rId11" w:history="1">
              <w:r w:rsidRPr="00292435">
                <w:rPr>
                  <w:rStyle w:val="Hyperlink"/>
                  <w:sz w:val="16"/>
                  <w:szCs w:val="16"/>
                </w:rPr>
                <w:t>https://www.linkedin.com/in/mdpierce1/</w:t>
              </w:r>
            </w:hyperlink>
          </w:p>
          <w:p w14:paraId="786DB231" w14:textId="77777777" w:rsidR="006A4921" w:rsidRPr="00D13465" w:rsidRDefault="006A4921" w:rsidP="00F6346B">
            <w:pPr>
              <w:rPr>
                <w:b/>
              </w:rPr>
            </w:pPr>
            <w:r w:rsidRPr="00D13465">
              <w:rPr>
                <w:b/>
                <w:sz w:val="20"/>
                <w:szCs w:val="20"/>
              </w:rPr>
              <w:t>GitHub:</w:t>
            </w:r>
            <w:r w:rsidRPr="00D13465">
              <w:rPr>
                <w:b/>
              </w:rPr>
              <w:t xml:space="preserve"> </w:t>
            </w:r>
          </w:p>
          <w:p w14:paraId="2359FA5D" w14:textId="77777777" w:rsidR="006A4921" w:rsidRPr="00D13465" w:rsidRDefault="006064E8" w:rsidP="00F6346B">
            <w:hyperlink r:id="rId12" w:history="1">
              <w:r w:rsidR="006A4921" w:rsidRPr="00292435">
                <w:rPr>
                  <w:rStyle w:val="Hyperlink"/>
                  <w:sz w:val="16"/>
                  <w:szCs w:val="16"/>
                </w:rPr>
                <w:t>https://github.com/systemkaos</w:t>
              </w:r>
            </w:hyperlink>
          </w:p>
          <w:p w14:paraId="4DE67F4D" w14:textId="77777777" w:rsidR="00036450" w:rsidRPr="00D13465" w:rsidRDefault="00036450" w:rsidP="00F6346B">
            <w:pPr>
              <w:rPr>
                <w:sz w:val="20"/>
              </w:rPr>
            </w:pPr>
          </w:p>
          <w:p w14:paraId="57EDF979" w14:textId="697A8B3B" w:rsidR="00F63CF0" w:rsidRPr="00F63CF0" w:rsidRDefault="006A4921" w:rsidP="00F63CF0">
            <w:pPr>
              <w:pStyle w:val="Heading3"/>
              <w:rPr>
                <w:sz w:val="36"/>
              </w:rPr>
            </w:pPr>
            <w:r w:rsidRPr="009877D6">
              <w:rPr>
                <w:b w:val="0"/>
                <w:sz w:val="36"/>
              </w:rPr>
              <w:t xml:space="preserve">Skills and </w:t>
            </w:r>
            <w:r w:rsidR="00D13465" w:rsidRPr="009877D6">
              <w:rPr>
                <w:b w:val="0"/>
                <w:sz w:val="36"/>
              </w:rPr>
              <w:t>Experience</w:t>
            </w:r>
            <w:r w:rsidR="003740B0" w:rsidRPr="009877D6">
              <w:rPr>
                <w:b w:val="0"/>
                <w:sz w:val="36"/>
              </w:rPr>
              <w:t>s</w:t>
            </w:r>
            <w:r w:rsidR="00F63CF0">
              <w:rPr>
                <w:sz w:val="36"/>
              </w:rPr>
              <w:br/>
            </w:r>
            <w:r w:rsidR="00F63CF0" w:rsidRPr="00F63CF0">
              <w:rPr>
                <w:sz w:val="12"/>
              </w:rPr>
              <w:t>(Stronger skills first)</w:t>
            </w:r>
            <w:r w:rsidR="00F63CF0">
              <w:rPr>
                <w:sz w:val="36"/>
              </w:rPr>
              <w:t xml:space="preserve"> </w:t>
            </w:r>
          </w:p>
          <w:p w14:paraId="293182D4" w14:textId="77777777" w:rsidR="004D3011" w:rsidRPr="00D13465" w:rsidRDefault="006A4921" w:rsidP="00F6346B">
            <w:pPr>
              <w:rPr>
                <w:b/>
                <w:sz w:val="20"/>
                <w:szCs w:val="20"/>
              </w:rPr>
            </w:pPr>
            <w:r w:rsidRPr="00D13465">
              <w:rPr>
                <w:b/>
                <w:sz w:val="20"/>
                <w:szCs w:val="20"/>
              </w:rPr>
              <w:t>Languages:</w:t>
            </w:r>
          </w:p>
          <w:p w14:paraId="6B74D914" w14:textId="4AE17AAE" w:rsidR="006A4921" w:rsidRPr="00D13465" w:rsidRDefault="006A4921" w:rsidP="00F6346B">
            <w:r w:rsidRPr="00D13465">
              <w:t>Powershell,</w:t>
            </w:r>
            <w:r w:rsidR="00A54476" w:rsidRPr="00D13465">
              <w:t xml:space="preserve"> </w:t>
            </w:r>
            <w:r w:rsidR="002A6680" w:rsidRPr="00D13465">
              <w:t>Python</w:t>
            </w:r>
            <w:r w:rsidR="002A6680">
              <w:t>,</w:t>
            </w:r>
            <w:r w:rsidR="005E66E6">
              <w:t xml:space="preserve"> </w:t>
            </w:r>
            <w:r w:rsidR="005E66E6" w:rsidRPr="00D13465">
              <w:t>JavaScript</w:t>
            </w:r>
            <w:r w:rsidR="005E66E6">
              <w:t>,</w:t>
            </w:r>
            <w:r w:rsidR="009C2AC0" w:rsidRPr="00D13465">
              <w:t xml:space="preserve"> PHP</w:t>
            </w:r>
            <w:r w:rsidR="009C2AC0">
              <w:t>,</w:t>
            </w:r>
            <w:r w:rsidR="002A6680" w:rsidRPr="00D13465">
              <w:t xml:space="preserve"> </w:t>
            </w:r>
            <w:r w:rsidRPr="00D13465">
              <w:t>C#</w:t>
            </w:r>
          </w:p>
          <w:p w14:paraId="7CB8BAD7" w14:textId="042BCCFF" w:rsidR="006A4921" w:rsidRPr="00D13465" w:rsidRDefault="006A4921" w:rsidP="00F6346B">
            <w:pPr>
              <w:rPr>
                <w:b/>
                <w:sz w:val="20"/>
                <w:szCs w:val="20"/>
              </w:rPr>
            </w:pPr>
            <w:r w:rsidRPr="00D13465">
              <w:rPr>
                <w:b/>
                <w:sz w:val="20"/>
                <w:szCs w:val="20"/>
              </w:rPr>
              <w:t>Automation/Build</w:t>
            </w:r>
            <w:r w:rsidR="00D475B3">
              <w:rPr>
                <w:b/>
                <w:sz w:val="20"/>
                <w:szCs w:val="20"/>
              </w:rPr>
              <w:t xml:space="preserve"> Tools</w:t>
            </w:r>
            <w:r w:rsidRPr="00D13465">
              <w:rPr>
                <w:b/>
                <w:sz w:val="20"/>
                <w:szCs w:val="20"/>
              </w:rPr>
              <w:t>:</w:t>
            </w:r>
          </w:p>
          <w:p w14:paraId="55E4BD92" w14:textId="3D67509C" w:rsidR="006A4921" w:rsidRPr="00D13465" w:rsidRDefault="006A4921" w:rsidP="00F6346B">
            <w:r w:rsidRPr="00D13465">
              <w:t xml:space="preserve">DSC, </w:t>
            </w:r>
            <w:r w:rsidR="002A6680" w:rsidRPr="00D13465">
              <w:t>Puppet</w:t>
            </w:r>
            <w:r w:rsidRPr="00D13465">
              <w:t xml:space="preserve">, </w:t>
            </w:r>
            <w:r w:rsidR="00054AA7">
              <w:t>Ansible</w:t>
            </w:r>
            <w:r w:rsidR="00054AA7" w:rsidRPr="00D13465">
              <w:t>,</w:t>
            </w:r>
            <w:r w:rsidR="00054AA7">
              <w:t xml:space="preserve"> </w:t>
            </w:r>
            <w:r w:rsidR="004359F6">
              <w:t>Chef</w:t>
            </w:r>
          </w:p>
          <w:p w14:paraId="4349606E" w14:textId="77777777" w:rsidR="006A4921" w:rsidRPr="00D13465" w:rsidRDefault="006A4921" w:rsidP="00F6346B">
            <w:pPr>
              <w:rPr>
                <w:rStyle w:val="Hyperlink"/>
                <w:b/>
                <w:color w:val="auto"/>
                <w:sz w:val="20"/>
                <w:szCs w:val="20"/>
                <w:u w:val="none"/>
              </w:rPr>
            </w:pPr>
            <w:r w:rsidRPr="00D13465">
              <w:rPr>
                <w:rStyle w:val="Hyperlink"/>
                <w:b/>
                <w:color w:val="auto"/>
                <w:sz w:val="20"/>
                <w:szCs w:val="20"/>
                <w:u w:val="none"/>
              </w:rPr>
              <w:t xml:space="preserve">Virtualization: </w:t>
            </w:r>
          </w:p>
          <w:p w14:paraId="7105465B" w14:textId="7B8C2E5F" w:rsidR="006A4921" w:rsidRPr="00D13465" w:rsidRDefault="006A4921" w:rsidP="00F6346B">
            <w:pPr>
              <w:rPr>
                <w:rStyle w:val="Hyperlink"/>
                <w:color w:val="auto"/>
                <w:u w:val="none"/>
              </w:rPr>
            </w:pPr>
            <w:r w:rsidRPr="00D13465">
              <w:rPr>
                <w:rStyle w:val="Hyperlink"/>
                <w:color w:val="auto"/>
                <w:u w:val="none"/>
              </w:rPr>
              <w:t>VMware ESXi, Hyper-V, Azure, Docker, AWS,</w:t>
            </w:r>
            <w:r w:rsidR="005658D1" w:rsidRPr="00D13465">
              <w:rPr>
                <w:rStyle w:val="Hyperlink"/>
                <w:color w:val="auto"/>
                <w:u w:val="none"/>
              </w:rPr>
              <w:t xml:space="preserve"> Digital Ocean</w:t>
            </w:r>
            <w:r w:rsidR="005658D1">
              <w:rPr>
                <w:rStyle w:val="Hyperlink"/>
                <w:color w:val="auto"/>
                <w:u w:val="none"/>
              </w:rPr>
              <w:t>,</w:t>
            </w:r>
            <w:r w:rsidRPr="00D13465">
              <w:rPr>
                <w:rStyle w:val="Hyperlink"/>
                <w:color w:val="auto"/>
                <w:u w:val="none"/>
              </w:rPr>
              <w:t xml:space="preserve"> Xen</w:t>
            </w:r>
            <w:r w:rsidR="00BF0396" w:rsidRPr="00D13465">
              <w:rPr>
                <w:rStyle w:val="Hyperlink"/>
                <w:color w:val="auto"/>
                <w:u w:val="none"/>
              </w:rPr>
              <w:t xml:space="preserve">, </w:t>
            </w:r>
          </w:p>
          <w:p w14:paraId="72690E90" w14:textId="77777777" w:rsidR="006A4921" w:rsidRPr="00D13465" w:rsidRDefault="006A4921" w:rsidP="00F6346B">
            <w:pPr>
              <w:rPr>
                <w:rStyle w:val="Hyperlink"/>
                <w:b/>
                <w:color w:val="auto"/>
                <w:sz w:val="20"/>
                <w:szCs w:val="20"/>
                <w:u w:val="none"/>
              </w:rPr>
            </w:pPr>
            <w:r w:rsidRPr="00D13465">
              <w:rPr>
                <w:rStyle w:val="Hyperlink"/>
                <w:b/>
                <w:color w:val="auto"/>
                <w:sz w:val="20"/>
                <w:szCs w:val="20"/>
                <w:u w:val="none"/>
              </w:rPr>
              <w:t>Platforms:</w:t>
            </w:r>
          </w:p>
          <w:p w14:paraId="43608DBE" w14:textId="77777777" w:rsidR="006A4921" w:rsidRPr="00D13465" w:rsidRDefault="006A4921" w:rsidP="00F6346B">
            <w:pPr>
              <w:rPr>
                <w:rStyle w:val="Hyperlink"/>
                <w:color w:val="auto"/>
                <w:u w:val="none"/>
              </w:rPr>
            </w:pPr>
            <w:r w:rsidRPr="00D13465">
              <w:rPr>
                <w:rStyle w:val="Hyperlink"/>
                <w:color w:val="auto"/>
                <w:u w:val="none"/>
              </w:rPr>
              <w:t>Windows &amp; Linux (Redhad/Debian)</w:t>
            </w:r>
          </w:p>
          <w:p w14:paraId="6A2A8D5C" w14:textId="77777777" w:rsidR="006A4921" w:rsidRPr="00D13465" w:rsidRDefault="006A4921" w:rsidP="00F6346B">
            <w:pPr>
              <w:rPr>
                <w:rStyle w:val="Hyperlink"/>
                <w:b/>
                <w:color w:val="auto"/>
                <w:sz w:val="20"/>
                <w:szCs w:val="20"/>
                <w:u w:val="none"/>
              </w:rPr>
            </w:pPr>
            <w:r w:rsidRPr="00D13465">
              <w:rPr>
                <w:rStyle w:val="Hyperlink"/>
                <w:b/>
                <w:color w:val="auto"/>
                <w:sz w:val="20"/>
                <w:szCs w:val="20"/>
                <w:u w:val="none"/>
              </w:rPr>
              <w:t>Others:</w:t>
            </w:r>
          </w:p>
          <w:p w14:paraId="7D7DEC5E" w14:textId="77777777" w:rsidR="006A4921" w:rsidRPr="00D13465" w:rsidRDefault="006A4921" w:rsidP="00F6346B">
            <w:pPr>
              <w:rPr>
                <w:rStyle w:val="Hyperlink"/>
                <w:color w:val="auto"/>
                <w:u w:val="none"/>
              </w:rPr>
            </w:pPr>
            <w:r w:rsidRPr="00D13465">
              <w:rPr>
                <w:rStyle w:val="Hyperlink"/>
                <w:color w:val="auto"/>
                <w:u w:val="none"/>
              </w:rPr>
              <w:t>IIS,</w:t>
            </w:r>
            <w:r w:rsidR="00BF0396" w:rsidRPr="00D13465">
              <w:rPr>
                <w:rStyle w:val="Hyperlink"/>
                <w:color w:val="auto"/>
                <w:u w:val="none"/>
              </w:rPr>
              <w:t xml:space="preserve"> ADFS,</w:t>
            </w:r>
            <w:r w:rsidR="00E868D0">
              <w:rPr>
                <w:rStyle w:val="Hyperlink"/>
                <w:color w:val="auto"/>
                <w:u w:val="none"/>
              </w:rPr>
              <w:t xml:space="preserve"> </w:t>
            </w:r>
            <w:r w:rsidR="00BF0396" w:rsidRPr="00D13465">
              <w:rPr>
                <w:rStyle w:val="Hyperlink"/>
                <w:color w:val="auto"/>
                <w:u w:val="none"/>
              </w:rPr>
              <w:t>DNS,</w:t>
            </w:r>
            <w:r w:rsidRPr="00D13465">
              <w:rPr>
                <w:rStyle w:val="Hyperlink"/>
                <w:color w:val="auto"/>
                <w:u w:val="none"/>
              </w:rPr>
              <w:t xml:space="preserve"> Git, Nagios, MSSQL, Exchange, MYSQL, SCOM, SCCM, Lync</w:t>
            </w:r>
            <w:r w:rsidR="00A54476" w:rsidRPr="00D13465">
              <w:rPr>
                <w:rStyle w:val="Hyperlink"/>
                <w:color w:val="auto"/>
                <w:u w:val="none"/>
              </w:rPr>
              <w:t>, ITIL, A</w:t>
            </w:r>
            <w:r w:rsidR="00BF0396" w:rsidRPr="00D13465">
              <w:rPr>
                <w:rStyle w:val="Hyperlink"/>
                <w:color w:val="auto"/>
                <w:u w:val="none"/>
              </w:rPr>
              <w:t>gil</w:t>
            </w:r>
          </w:p>
          <w:p w14:paraId="201665D1" w14:textId="77777777" w:rsidR="001B4BB3" w:rsidRDefault="001B4BB3" w:rsidP="00F6346B">
            <w:pPr>
              <w:pStyle w:val="Heading3"/>
              <w:rPr>
                <w:sz w:val="32"/>
              </w:rPr>
            </w:pPr>
          </w:p>
          <w:p w14:paraId="1CE68694" w14:textId="77777777" w:rsidR="001B4BB3" w:rsidRDefault="001B4BB3" w:rsidP="00F6346B">
            <w:pPr>
              <w:pStyle w:val="Heading3"/>
              <w:rPr>
                <w:sz w:val="32"/>
              </w:rPr>
            </w:pPr>
          </w:p>
          <w:p w14:paraId="00572C3A" w14:textId="77777777" w:rsidR="001B4BB3" w:rsidRDefault="001B4BB3" w:rsidP="00F6346B">
            <w:pPr>
              <w:pStyle w:val="Heading3"/>
              <w:rPr>
                <w:sz w:val="32"/>
              </w:rPr>
            </w:pPr>
          </w:p>
          <w:p w14:paraId="0FE6AC7B" w14:textId="77777777" w:rsidR="001B4BB3" w:rsidRDefault="001B4BB3" w:rsidP="00F6346B">
            <w:pPr>
              <w:pStyle w:val="Heading3"/>
              <w:rPr>
                <w:sz w:val="32"/>
              </w:rPr>
            </w:pPr>
          </w:p>
          <w:p w14:paraId="62E1CC34" w14:textId="2B484E0A" w:rsidR="004D3011" w:rsidRPr="009877D6" w:rsidRDefault="006A4921" w:rsidP="00F6346B">
            <w:pPr>
              <w:pStyle w:val="Heading3"/>
              <w:rPr>
                <w:b w:val="0"/>
                <w:sz w:val="32"/>
              </w:rPr>
            </w:pPr>
            <w:r w:rsidRPr="009877D6">
              <w:rPr>
                <w:b w:val="0"/>
                <w:sz w:val="32"/>
              </w:rPr>
              <w:t>Others</w:t>
            </w:r>
          </w:p>
          <w:p w14:paraId="0B63E30D" w14:textId="32F2A90A" w:rsidR="004D3011" w:rsidRPr="00D13465" w:rsidRDefault="002618BB" w:rsidP="00F6346B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6A4921" w:rsidRPr="00D13465">
              <w:rPr>
                <w:sz w:val="20"/>
              </w:rPr>
              <w:t>English Native Speaking.</w:t>
            </w:r>
          </w:p>
          <w:p w14:paraId="120A1C61" w14:textId="224BAB38" w:rsidR="004D3011" w:rsidRPr="00D13465" w:rsidRDefault="002618BB" w:rsidP="00F6346B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6A4921" w:rsidRPr="00D13465">
              <w:rPr>
                <w:sz w:val="20"/>
              </w:rPr>
              <w:t>EU/US Citizen Authorized to work in the EU, UK, and United States.</w:t>
            </w:r>
          </w:p>
          <w:p w14:paraId="28EF60A0" w14:textId="0894F7DB" w:rsidR="004D3011" w:rsidRDefault="002618BB" w:rsidP="00F6346B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6A4921" w:rsidRPr="00D13465">
              <w:rPr>
                <w:sz w:val="20"/>
              </w:rPr>
              <w:t>NATO Eligible security clearance.</w:t>
            </w:r>
          </w:p>
          <w:p w14:paraId="55F548BA" w14:textId="321A41B3" w:rsidR="002618BB" w:rsidRDefault="002618BB" w:rsidP="00F6346B">
            <w:pPr>
              <w:rPr>
                <w:sz w:val="20"/>
              </w:rPr>
            </w:pPr>
            <w:r>
              <w:rPr>
                <w:sz w:val="20"/>
              </w:rPr>
              <w:t>Secret and TS-SCI eligible.</w:t>
            </w:r>
          </w:p>
          <w:p w14:paraId="2E75A128" w14:textId="738320F9" w:rsidR="003740B0" w:rsidRPr="00D13465" w:rsidRDefault="002618BB" w:rsidP="00F6346B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3740B0">
              <w:rPr>
                <w:sz w:val="20"/>
              </w:rPr>
              <w:t>Runner, Mudmaster</w:t>
            </w:r>
            <w:r>
              <w:rPr>
                <w:sz w:val="20"/>
              </w:rPr>
              <w:t>(42km)</w:t>
            </w:r>
            <w:r w:rsidR="003740B0">
              <w:rPr>
                <w:sz w:val="20"/>
              </w:rPr>
              <w:t xml:space="preserve"> and </w:t>
            </w:r>
            <w:r w:rsidR="00054AA7">
              <w:rPr>
                <w:sz w:val="20"/>
              </w:rPr>
              <w:t>long-distance</w:t>
            </w:r>
            <w:r w:rsidR="003740B0">
              <w:rPr>
                <w:sz w:val="20"/>
              </w:rPr>
              <w:t xml:space="preserve"> hiker</w:t>
            </w:r>
            <w:r w:rsidR="008A43F8">
              <w:rPr>
                <w:sz w:val="20"/>
              </w:rPr>
              <w:t xml:space="preserve"> (+150km)</w:t>
            </w:r>
            <w:r w:rsidR="003740B0">
              <w:rPr>
                <w:sz w:val="20"/>
              </w:rPr>
              <w:t>.</w:t>
            </w:r>
          </w:p>
          <w:p w14:paraId="025A9420" w14:textId="77777777" w:rsidR="00BF0396" w:rsidRDefault="00BF0396" w:rsidP="00F6346B"/>
          <w:p w14:paraId="67F1335D" w14:textId="335D52B0" w:rsidR="004D3011" w:rsidRPr="004D3011" w:rsidRDefault="005658D1" w:rsidP="00F6346B">
            <w:r>
              <w:t xml:space="preserve">To keep this below 2 pages. More details can be found on my </w:t>
            </w:r>
            <w:r w:rsidR="00054AA7">
              <w:t>LinkedIn</w:t>
            </w:r>
            <w:r>
              <w:t xml:space="preserve"> </w:t>
            </w:r>
            <w:r w:rsidR="00054AA7">
              <w:t>or GitHub</w:t>
            </w:r>
            <w:r>
              <w:t>.</w:t>
            </w:r>
          </w:p>
        </w:tc>
        <w:tc>
          <w:tcPr>
            <w:tcW w:w="720" w:type="dxa"/>
          </w:tcPr>
          <w:p w14:paraId="2B4C6948" w14:textId="77777777" w:rsidR="001B2ABD" w:rsidRDefault="001B2ABD" w:rsidP="00F6346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5E75D9724C024B5A8CFBB3ED03EAAAFC"/>
              </w:placeholder>
              <w:temporary/>
              <w:showingPlcHdr/>
              <w15:appearance w15:val="hidden"/>
            </w:sdtPr>
            <w:sdtEndPr/>
            <w:sdtContent>
              <w:p w14:paraId="2D6FA841" w14:textId="77777777" w:rsidR="00036450" w:rsidRDefault="00036450" w:rsidP="00F6346B">
                <w:pPr>
                  <w:pStyle w:val="Heading2"/>
                </w:pPr>
                <w:r w:rsidRPr="005D20FA">
                  <w:rPr>
                    <w:sz w:val="36"/>
                  </w:rPr>
                  <w:t>WORK EXPERIENCE</w:t>
                </w:r>
              </w:p>
            </w:sdtContent>
          </w:sdt>
          <w:p w14:paraId="2F9688D3" w14:textId="77777777" w:rsidR="00EC7E17" w:rsidRPr="005D20FA" w:rsidRDefault="00EC7E17" w:rsidP="00F6346B">
            <w:pPr>
              <w:rPr>
                <w:bCs/>
                <w:sz w:val="20"/>
                <w:szCs w:val="20"/>
              </w:rPr>
            </w:pPr>
            <w:r w:rsidRPr="005D20FA">
              <w:rPr>
                <w:b/>
                <w:sz w:val="20"/>
                <w:szCs w:val="20"/>
              </w:rPr>
              <w:t xml:space="preserve">IPSoft </w:t>
            </w:r>
            <w:r w:rsidR="00BF0396">
              <w:rPr>
                <w:b/>
                <w:sz w:val="20"/>
                <w:szCs w:val="20"/>
              </w:rPr>
              <w:t>-</w:t>
            </w:r>
            <w:r w:rsidRPr="005D20FA">
              <w:rPr>
                <w:sz w:val="20"/>
                <w:szCs w:val="20"/>
              </w:rPr>
              <w:t xml:space="preserve"> </w:t>
            </w:r>
            <w:r w:rsidRPr="005D20FA">
              <w:rPr>
                <w:b/>
                <w:sz w:val="20"/>
                <w:szCs w:val="20"/>
              </w:rPr>
              <w:t>Senior Windows Engineer</w:t>
            </w:r>
          </w:p>
          <w:p w14:paraId="3D0BDDDF" w14:textId="77777777" w:rsidR="00EC7E17" w:rsidRPr="00036450" w:rsidRDefault="00EC7E17" w:rsidP="00C40CE3">
            <w:r>
              <w:t>2015</w:t>
            </w:r>
            <w:r w:rsidRPr="00036450">
              <w:t>–</w:t>
            </w:r>
            <w:r>
              <w:t>2018</w:t>
            </w:r>
          </w:p>
          <w:p w14:paraId="0B4B77FA" w14:textId="4E3A254E" w:rsidR="00EC7E17" w:rsidRPr="005D20FA" w:rsidRDefault="00A221FB" w:rsidP="00C40CE3">
            <w:pPr>
              <w:rPr>
                <w:szCs w:val="18"/>
              </w:rPr>
            </w:pPr>
            <w:r>
              <w:rPr>
                <w:szCs w:val="18"/>
              </w:rPr>
              <w:t>Ensure wasteful and repeated processes are eliminated through automated, pre-configured solutions for corporate IT infrastructure within large multiregional corporations. Collaborate in the developmental process of building automations</w:t>
            </w:r>
            <w:r w:rsidR="00776B6F">
              <w:rPr>
                <w:szCs w:val="18"/>
              </w:rPr>
              <w:t>, environments</w:t>
            </w:r>
            <w:r>
              <w:rPr>
                <w:szCs w:val="18"/>
              </w:rPr>
              <w:t xml:space="preserve"> and monitoring solutions.</w:t>
            </w:r>
          </w:p>
          <w:p w14:paraId="69465BA1" w14:textId="77777777" w:rsidR="005D20FA" w:rsidRDefault="005D20FA" w:rsidP="00F6346B"/>
          <w:p w14:paraId="4B3616F7" w14:textId="77777777" w:rsidR="00EC7E17" w:rsidRPr="005D20FA" w:rsidRDefault="00EC7E17" w:rsidP="00F6346B">
            <w:pPr>
              <w:rPr>
                <w:b/>
                <w:szCs w:val="18"/>
              </w:rPr>
            </w:pPr>
            <w:r w:rsidRPr="005D20FA">
              <w:rPr>
                <w:b/>
                <w:szCs w:val="18"/>
              </w:rPr>
              <w:t>Contributions</w:t>
            </w:r>
          </w:p>
          <w:p w14:paraId="489318D1" w14:textId="50DE4828" w:rsidR="001E3B3B" w:rsidRDefault="001E3B3B" w:rsidP="005E66E6">
            <w:pPr>
              <w:pStyle w:val="ListParagraph"/>
              <w:numPr>
                <w:ilvl w:val="0"/>
                <w:numId w:val="3"/>
              </w:numPr>
            </w:pPr>
            <w:r>
              <w:t>Automated deployment with Powershell and DSC within Azure environments</w:t>
            </w:r>
            <w:r w:rsidR="00337C4D">
              <w:t xml:space="preserve"> and on </w:t>
            </w:r>
            <w:r w:rsidR="00097B46">
              <w:t>premise</w:t>
            </w:r>
            <w:r>
              <w:t>.</w:t>
            </w:r>
          </w:p>
          <w:p w14:paraId="7A82F5A7" w14:textId="36F5E4C7" w:rsidR="005E66E6" w:rsidRDefault="005E66E6" w:rsidP="005E66E6">
            <w:pPr>
              <w:pStyle w:val="ListParagraph"/>
              <w:numPr>
                <w:ilvl w:val="0"/>
                <w:numId w:val="3"/>
              </w:numPr>
            </w:pPr>
            <w:r>
              <w:t xml:space="preserve">Develop checks and automated solutions to resolve triggered events in Powershell, Python and JavaScript. </w:t>
            </w:r>
          </w:p>
          <w:p w14:paraId="4E2BD7ED" w14:textId="0D5EE4EA" w:rsidR="001E3B3B" w:rsidRDefault="001E3B3B" w:rsidP="005E66E6">
            <w:pPr>
              <w:pStyle w:val="ListParagraph"/>
              <w:numPr>
                <w:ilvl w:val="0"/>
                <w:numId w:val="3"/>
              </w:numPr>
            </w:pPr>
            <w:r>
              <w:t xml:space="preserve">Assigned Technical lead to guide projects and infrastructure projects for priority client. While </w:t>
            </w:r>
            <w:r w:rsidR="00A221FB">
              <w:t>maintaining</w:t>
            </w:r>
            <w:r w:rsidR="005E66E6">
              <w:t xml:space="preserve"> daily administrative tasks in their</w:t>
            </w:r>
            <w:r>
              <w:t xml:space="preserve"> current infrastructure</w:t>
            </w:r>
            <w:r w:rsidR="00054AA7">
              <w:t>.</w:t>
            </w:r>
          </w:p>
          <w:p w14:paraId="03077C50" w14:textId="79E8A958" w:rsidR="001E3B3B" w:rsidRDefault="001E3B3B" w:rsidP="005E66E6">
            <w:pPr>
              <w:pStyle w:val="ListParagraph"/>
              <w:numPr>
                <w:ilvl w:val="0"/>
                <w:numId w:val="3"/>
              </w:numPr>
            </w:pPr>
            <w:r>
              <w:t xml:space="preserve">Technical lead for EU based customer within an engineering team. Supported Hyper-V infrastructure, ADFS and Exchange. Developed and implemented automated </w:t>
            </w:r>
            <w:r w:rsidR="00A221FB">
              <w:t>procedures</w:t>
            </w:r>
            <w:r>
              <w:t xml:space="preserve"> and monitoring checks where none were present.</w:t>
            </w:r>
          </w:p>
          <w:p w14:paraId="5138BB0A" w14:textId="6DB57D91" w:rsidR="001E3B3B" w:rsidRDefault="001E3B3B" w:rsidP="005E66E6">
            <w:pPr>
              <w:pStyle w:val="ListParagraph"/>
              <w:numPr>
                <w:ilvl w:val="0"/>
                <w:numId w:val="3"/>
              </w:numPr>
            </w:pPr>
            <w:r>
              <w:t xml:space="preserve">Design, build and bug fix custom designed automations within a Windows based infrastructure leveraging Powershell and </w:t>
            </w:r>
            <w:r w:rsidR="00A221FB">
              <w:t>JavaScript</w:t>
            </w:r>
            <w:r>
              <w:t>.</w:t>
            </w:r>
          </w:p>
          <w:p w14:paraId="3864DD81" w14:textId="669F1364" w:rsidR="005D20FA" w:rsidRDefault="001E3B3B" w:rsidP="005E66E6">
            <w:pPr>
              <w:pStyle w:val="ListParagraph"/>
              <w:numPr>
                <w:ilvl w:val="0"/>
                <w:numId w:val="3"/>
              </w:numPr>
            </w:pPr>
            <w:r>
              <w:t>Leverage declarative based language configuration systems. Puppet, Ansible, Chef to support mixed environments</w:t>
            </w:r>
            <w:r w:rsidR="00054AA7">
              <w:t>.</w:t>
            </w:r>
          </w:p>
          <w:p w14:paraId="10927874" w14:textId="77777777" w:rsidR="00EC7E17" w:rsidRDefault="00EC7E17" w:rsidP="00F6346B">
            <w:pPr>
              <w:rPr>
                <w:b/>
              </w:rPr>
            </w:pPr>
          </w:p>
          <w:p w14:paraId="5E23C4C5" w14:textId="63EDFD4D" w:rsidR="00A54476" w:rsidRPr="00BF0396" w:rsidRDefault="00A54476" w:rsidP="00A57CC9">
            <w:pPr>
              <w:rPr>
                <w:bCs/>
                <w:sz w:val="20"/>
                <w:szCs w:val="20"/>
              </w:rPr>
            </w:pPr>
            <w:r w:rsidRPr="00BF0396">
              <w:rPr>
                <w:b/>
                <w:sz w:val="20"/>
                <w:szCs w:val="20"/>
              </w:rPr>
              <w:t xml:space="preserve">MMIT </w:t>
            </w:r>
            <w:r w:rsidR="00A57CC9">
              <w:rPr>
                <w:sz w:val="20"/>
                <w:szCs w:val="20"/>
              </w:rPr>
              <w:t xml:space="preserve">- </w:t>
            </w:r>
            <w:r w:rsidRPr="00BF0396">
              <w:rPr>
                <w:b/>
                <w:sz w:val="20"/>
                <w:szCs w:val="20"/>
              </w:rPr>
              <w:t>Senior</w:t>
            </w:r>
            <w:r w:rsidR="00A57CC9">
              <w:rPr>
                <w:b/>
                <w:sz w:val="20"/>
                <w:szCs w:val="20"/>
              </w:rPr>
              <w:t xml:space="preserve"> </w:t>
            </w:r>
            <w:r w:rsidRPr="00BF0396">
              <w:rPr>
                <w:b/>
                <w:sz w:val="20"/>
                <w:szCs w:val="20"/>
              </w:rPr>
              <w:t>Windows Engineer</w:t>
            </w:r>
          </w:p>
          <w:p w14:paraId="1D40901C" w14:textId="77777777" w:rsidR="00A54476" w:rsidRPr="00036450" w:rsidRDefault="00A54476" w:rsidP="00F6346B">
            <w:r>
              <w:t>201</w:t>
            </w:r>
            <w:r w:rsidR="00EC7E17">
              <w:t>4</w:t>
            </w:r>
            <w:r w:rsidRPr="00036450">
              <w:t>–</w:t>
            </w:r>
            <w:r>
              <w:t>201</w:t>
            </w:r>
            <w:r w:rsidR="00EC7E17">
              <w:t>5</w:t>
            </w:r>
          </w:p>
          <w:p w14:paraId="50E55425" w14:textId="1EC62DB9" w:rsidR="00A54476" w:rsidRDefault="00A54476" w:rsidP="00F6346B">
            <w:r>
              <w:t>Supported development and release cycles while maintaining enterprise services</w:t>
            </w:r>
            <w:r w:rsidR="00A221FB">
              <w:t>. Align corporate IT with the demand for automation and standardization</w:t>
            </w:r>
          </w:p>
          <w:p w14:paraId="08D9DE58" w14:textId="77777777" w:rsidR="005D20FA" w:rsidRDefault="005D20FA" w:rsidP="00F6346B"/>
          <w:p w14:paraId="293393B6" w14:textId="77777777" w:rsidR="00A54476" w:rsidRDefault="00A54476" w:rsidP="00F6346B">
            <w:pPr>
              <w:rPr>
                <w:b/>
              </w:rPr>
            </w:pPr>
            <w:r w:rsidRPr="0051774D">
              <w:rPr>
                <w:b/>
              </w:rPr>
              <w:t>Contributions</w:t>
            </w:r>
          </w:p>
          <w:p w14:paraId="28E2EF7F" w14:textId="382F6ED9" w:rsidR="00F83A53" w:rsidRDefault="00F83A53" w:rsidP="005E66E6">
            <w:pPr>
              <w:pStyle w:val="ListParagraph"/>
              <w:numPr>
                <w:ilvl w:val="0"/>
                <w:numId w:val="3"/>
              </w:numPr>
            </w:pPr>
            <w:r w:rsidRPr="00F83A53">
              <w:t>Buil</w:t>
            </w:r>
            <w:r w:rsidR="005E66E6">
              <w:t>t</w:t>
            </w:r>
            <w:r w:rsidRPr="00F83A53">
              <w:t xml:space="preserve"> from scratch, a centralized management database with Powershell, PHP and MYSQL to facilitate a Microsoft Audit.</w:t>
            </w:r>
          </w:p>
          <w:p w14:paraId="2307A453" w14:textId="1DF16883" w:rsidR="00A54476" w:rsidRDefault="00F83A53" w:rsidP="005E66E6">
            <w:pPr>
              <w:pStyle w:val="ListParagraph"/>
              <w:numPr>
                <w:ilvl w:val="0"/>
                <w:numId w:val="3"/>
              </w:numPr>
            </w:pPr>
            <w:r w:rsidRPr="00F83A53">
              <w:t>Established standards and documented procedures to improve consistency and quality while supporting integration of automated solutions and configuration management strategy.</w:t>
            </w:r>
            <w:r>
              <w:t xml:space="preserve"> -</w:t>
            </w:r>
            <w:r w:rsidR="00A54476">
              <w:t>Implemented ELK stack to improve quality of services through our web platform.</w:t>
            </w:r>
          </w:p>
          <w:p w14:paraId="7737B9B9" w14:textId="7026DCCC" w:rsidR="00A54476" w:rsidRDefault="00A54476" w:rsidP="005E66E6">
            <w:pPr>
              <w:pStyle w:val="ListParagraph"/>
              <w:numPr>
                <w:ilvl w:val="0"/>
                <w:numId w:val="3"/>
              </w:numPr>
            </w:pPr>
            <w:r>
              <w:t xml:space="preserve">Automated engineering and deployment processes to help with </w:t>
            </w:r>
            <w:r w:rsidR="005D20FA">
              <w:t xml:space="preserve">in house </w:t>
            </w:r>
            <w:r>
              <w:t xml:space="preserve">software </w:t>
            </w:r>
            <w:r w:rsidR="005D20FA">
              <w:t>release cycles</w:t>
            </w:r>
            <w:r w:rsidR="00EC7E17">
              <w:t xml:space="preserve"> using Powershell, DSC and IIS.</w:t>
            </w:r>
          </w:p>
          <w:p w14:paraId="2FDCE98A" w14:textId="42D7E988" w:rsidR="00A54476" w:rsidRDefault="00A54476" w:rsidP="005E66E6">
            <w:pPr>
              <w:pStyle w:val="ListParagraph"/>
              <w:numPr>
                <w:ilvl w:val="0"/>
                <w:numId w:val="3"/>
              </w:numPr>
            </w:pPr>
            <w:r>
              <w:t>Supported Windows enterprise work within the company</w:t>
            </w:r>
            <w:r w:rsidR="005D20FA">
              <w:t xml:space="preserve"> on premise and in AWS.</w:t>
            </w:r>
          </w:p>
          <w:p w14:paraId="48F82C5F" w14:textId="77777777" w:rsidR="00A54476" w:rsidRDefault="00A54476" w:rsidP="00F6346B">
            <w:pPr>
              <w:rPr>
                <w:b/>
              </w:rPr>
            </w:pPr>
          </w:p>
          <w:p w14:paraId="73CB1F29" w14:textId="77777777" w:rsidR="00BF0396" w:rsidRDefault="00BF0396" w:rsidP="00F6346B">
            <w:pPr>
              <w:rPr>
                <w:b/>
              </w:rPr>
            </w:pPr>
          </w:p>
          <w:p w14:paraId="52776240" w14:textId="77777777" w:rsidR="00036450" w:rsidRPr="00BF0396" w:rsidRDefault="0051774D" w:rsidP="00F6346B">
            <w:pPr>
              <w:rPr>
                <w:bCs/>
                <w:sz w:val="20"/>
                <w:szCs w:val="20"/>
              </w:rPr>
            </w:pPr>
            <w:r w:rsidRPr="00BF0396">
              <w:rPr>
                <w:b/>
                <w:sz w:val="20"/>
                <w:szCs w:val="20"/>
              </w:rPr>
              <w:t>Expereo International</w:t>
            </w:r>
            <w:r w:rsidR="00BF0396" w:rsidRPr="00BF0396">
              <w:rPr>
                <w:b/>
                <w:sz w:val="20"/>
                <w:szCs w:val="20"/>
              </w:rPr>
              <w:t xml:space="preserve"> -</w:t>
            </w:r>
            <w:r w:rsidR="00036450" w:rsidRPr="00BF0396">
              <w:rPr>
                <w:sz w:val="20"/>
                <w:szCs w:val="20"/>
              </w:rPr>
              <w:t xml:space="preserve"> </w:t>
            </w:r>
            <w:r w:rsidRPr="00BF0396">
              <w:rPr>
                <w:b/>
                <w:sz w:val="20"/>
                <w:szCs w:val="20"/>
              </w:rPr>
              <w:t>Senior Windows Engineer</w:t>
            </w:r>
          </w:p>
          <w:p w14:paraId="490122EA" w14:textId="77777777" w:rsidR="00036450" w:rsidRPr="00036450" w:rsidRDefault="0051774D" w:rsidP="00F6346B">
            <w:r>
              <w:t>2012</w:t>
            </w:r>
            <w:r w:rsidR="00036450" w:rsidRPr="00036450">
              <w:t>–</w:t>
            </w:r>
            <w:r>
              <w:t>2014</w:t>
            </w:r>
          </w:p>
          <w:p w14:paraId="2176C62A" w14:textId="6DD88D32" w:rsidR="005D20FA" w:rsidRDefault="004E5361" w:rsidP="00F6346B">
            <w:r w:rsidRPr="004E5361">
              <w:lastRenderedPageBreak/>
              <w:t>Sole Administrator responsible for operational support of business software and Windows Enterprise services. I also maintained a devops role in relation to in house solutions and software.</w:t>
            </w:r>
          </w:p>
          <w:p w14:paraId="27ADB100" w14:textId="77777777" w:rsidR="004E5361" w:rsidRDefault="004E5361" w:rsidP="00F6346B"/>
          <w:p w14:paraId="649D0B87" w14:textId="77777777" w:rsidR="0051774D" w:rsidRDefault="0051774D" w:rsidP="00F6346B">
            <w:pPr>
              <w:rPr>
                <w:b/>
              </w:rPr>
            </w:pPr>
            <w:r w:rsidRPr="0051774D">
              <w:rPr>
                <w:b/>
              </w:rPr>
              <w:t>Contributions</w:t>
            </w:r>
          </w:p>
          <w:p w14:paraId="77D024D0" w14:textId="4BB53E75" w:rsidR="00A54476" w:rsidRDefault="004E5361" w:rsidP="005E66E6">
            <w:pPr>
              <w:pStyle w:val="ListParagraph"/>
              <w:numPr>
                <w:ilvl w:val="0"/>
                <w:numId w:val="3"/>
              </w:numPr>
              <w:ind w:left="510" w:firstLine="0"/>
            </w:pPr>
            <w:r>
              <w:t>Presented</w:t>
            </w:r>
            <w:r w:rsidR="0051774D">
              <w:t xml:space="preserve"> and </w:t>
            </w:r>
            <w:r w:rsidR="00A54476">
              <w:t>received</w:t>
            </w:r>
            <w:r w:rsidR="0051774D">
              <w:t xml:space="preserve"> funding to move all</w:t>
            </w:r>
            <w:r w:rsidR="0097180D">
              <w:t xml:space="preserve"> datacenter hardware</w:t>
            </w:r>
            <w:r w:rsidR="0051774D">
              <w:t xml:space="preserve"> </w:t>
            </w:r>
            <w:r w:rsidR="0097180D">
              <w:t>to a greenfield environment for better redundancy and reduction in costs. Responsible for planning an execution.</w:t>
            </w:r>
          </w:p>
          <w:p w14:paraId="0329E92C" w14:textId="2826963C" w:rsidR="005E66E6" w:rsidRDefault="005E66E6" w:rsidP="005E66E6">
            <w:pPr>
              <w:pStyle w:val="ListParagraph"/>
              <w:numPr>
                <w:ilvl w:val="0"/>
                <w:numId w:val="3"/>
              </w:numPr>
              <w:ind w:left="510" w:firstLine="0"/>
            </w:pPr>
            <w:r>
              <w:t>Implemented infrastructure monitoring with custom developed checks for Windows via Powershell integrated with Nagios.</w:t>
            </w:r>
          </w:p>
          <w:p w14:paraId="0721398D" w14:textId="0374E6C1" w:rsidR="00A54476" w:rsidRDefault="00A54476" w:rsidP="005E66E6">
            <w:pPr>
              <w:pStyle w:val="ListParagraph"/>
              <w:numPr>
                <w:ilvl w:val="0"/>
                <w:numId w:val="3"/>
              </w:numPr>
              <w:ind w:left="510" w:firstLine="0"/>
            </w:pPr>
            <w:r>
              <w:t xml:space="preserve">Designated subject matter expert on internal web </w:t>
            </w:r>
            <w:r w:rsidR="004E5361">
              <w:t>software</w:t>
            </w:r>
            <w:r>
              <w:t xml:space="preserve"> used in support of the business</w:t>
            </w:r>
            <w:r w:rsidR="004E5361">
              <w:t xml:space="preserve"> since I was solely responsible for the integrity of the platform.</w:t>
            </w:r>
          </w:p>
          <w:p w14:paraId="20A97E9C" w14:textId="3D5BBD2B" w:rsidR="00A54476" w:rsidRDefault="00A54476" w:rsidP="005E66E6">
            <w:pPr>
              <w:pStyle w:val="ListParagraph"/>
              <w:numPr>
                <w:ilvl w:val="0"/>
                <w:numId w:val="3"/>
              </w:numPr>
              <w:ind w:left="510" w:firstLine="0"/>
            </w:pPr>
            <w:r>
              <w:t>Removed persistent issues with automat</w:t>
            </w:r>
            <w:r w:rsidR="004E5361">
              <w:t>ed</w:t>
            </w:r>
            <w:r>
              <w:t xml:space="preserve"> tool</w:t>
            </w:r>
            <w:r w:rsidR="004E5361">
              <w:t>ing</w:t>
            </w:r>
            <w:r>
              <w:t xml:space="preserve"> and systems to allow better resilience within the companies demand to scale.</w:t>
            </w:r>
          </w:p>
          <w:p w14:paraId="216AFCD7" w14:textId="4E736E4F" w:rsidR="00036450" w:rsidRPr="00054AA7" w:rsidRDefault="00A54476" w:rsidP="005E66E6">
            <w:pPr>
              <w:pStyle w:val="ListParagraph"/>
              <w:numPr>
                <w:ilvl w:val="0"/>
                <w:numId w:val="3"/>
              </w:numPr>
              <w:ind w:left="510" w:firstLine="0"/>
              <w:rPr>
                <w:b/>
              </w:rPr>
            </w:pPr>
            <w:r>
              <w:t>Supported Windows enterprise work within the company</w:t>
            </w:r>
            <w:r w:rsidR="005D20FA">
              <w:t xml:space="preserve"> on premise and in AWS</w:t>
            </w:r>
            <w:r w:rsidR="0097180D">
              <w:t xml:space="preserve"> by introducing enterprise monitoring and standardization.</w:t>
            </w:r>
          </w:p>
          <w:p w14:paraId="2072999A" w14:textId="77777777" w:rsidR="004D3011" w:rsidRDefault="004D3011" w:rsidP="00F6346B"/>
          <w:p w14:paraId="677B6616" w14:textId="77777777" w:rsidR="00BF0396" w:rsidRDefault="00BF0396" w:rsidP="00F6346B"/>
          <w:p w14:paraId="04083C3A" w14:textId="77777777" w:rsidR="004D3011" w:rsidRPr="004D3011" w:rsidRDefault="006A4921" w:rsidP="00F6346B">
            <w:pPr>
              <w:rPr>
                <w:bCs/>
              </w:rPr>
            </w:pPr>
            <w:r w:rsidRPr="00C40CE3">
              <w:rPr>
                <w:b/>
                <w:sz w:val="20"/>
              </w:rPr>
              <w:t>United States Marine Corp</w:t>
            </w:r>
            <w:r w:rsidR="0051774D" w:rsidRPr="00C40CE3">
              <w:rPr>
                <w:b/>
                <w:sz w:val="20"/>
              </w:rPr>
              <w:t>s</w:t>
            </w:r>
            <w:r w:rsidR="004D3011" w:rsidRPr="00C40CE3">
              <w:rPr>
                <w:b/>
                <w:sz w:val="20"/>
              </w:rPr>
              <w:t xml:space="preserve"> </w:t>
            </w:r>
            <w:r w:rsidR="00BF0396" w:rsidRPr="00C40CE3">
              <w:rPr>
                <w:sz w:val="20"/>
              </w:rPr>
              <w:t xml:space="preserve">- </w:t>
            </w:r>
            <w:r w:rsidRPr="00C40CE3">
              <w:rPr>
                <w:b/>
                <w:sz w:val="20"/>
              </w:rPr>
              <w:t>System</w:t>
            </w:r>
            <w:r w:rsidR="0051774D" w:rsidRPr="00C40CE3">
              <w:rPr>
                <w:b/>
                <w:sz w:val="20"/>
              </w:rPr>
              <w:t>s</w:t>
            </w:r>
            <w:r w:rsidRPr="00C40CE3">
              <w:rPr>
                <w:b/>
                <w:sz w:val="20"/>
              </w:rPr>
              <w:t xml:space="preserve"> Engineer</w:t>
            </w:r>
          </w:p>
          <w:p w14:paraId="4AFB3591" w14:textId="77777777" w:rsidR="004D3011" w:rsidRPr="004D3011" w:rsidRDefault="006A4921" w:rsidP="00F6346B">
            <w:r>
              <w:t>2007-2012</w:t>
            </w:r>
          </w:p>
          <w:p w14:paraId="2242D3DE" w14:textId="2884E485" w:rsidR="005D20FA" w:rsidRDefault="006A4921" w:rsidP="00F6346B">
            <w:r>
              <w:t xml:space="preserve">Maintained 4 </w:t>
            </w:r>
            <w:r w:rsidR="0051774D">
              <w:t xml:space="preserve">Windows based, </w:t>
            </w:r>
            <w:r>
              <w:t xml:space="preserve">air-gapped environments </w:t>
            </w:r>
            <w:r w:rsidR="0051774D">
              <w:t xml:space="preserve">along with their respective hardware while </w:t>
            </w:r>
            <w:r w:rsidR="002A6680">
              <w:t>being in</w:t>
            </w:r>
            <w:r w:rsidR="0051774D">
              <w:t xml:space="preserve"> the Pentagon. Directly responsible for 1500 users</w:t>
            </w:r>
            <w:r w:rsidR="0097180D">
              <w:t xml:space="preserve"> and the hardware required for their daily work.</w:t>
            </w:r>
          </w:p>
          <w:p w14:paraId="384FC10A" w14:textId="77777777" w:rsidR="00054AA7" w:rsidRDefault="0051774D" w:rsidP="00054AA7">
            <w:pPr>
              <w:ind w:left="60"/>
              <w:rPr>
                <w:b/>
              </w:rPr>
            </w:pPr>
            <w:r>
              <w:br/>
            </w:r>
            <w:r w:rsidRPr="0051774D">
              <w:rPr>
                <w:b/>
              </w:rPr>
              <w:t>Contributions</w:t>
            </w:r>
          </w:p>
          <w:p w14:paraId="75FB8D94" w14:textId="77777777" w:rsidR="00054AA7" w:rsidRPr="00054AA7" w:rsidRDefault="0097180D" w:rsidP="005E66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Lead engineer responsible for migrating environment into a clustered ESX 3.5 environment. Responsible for the planning and execution.</w:t>
            </w:r>
          </w:p>
          <w:p w14:paraId="78C6BD78" w14:textId="1A84DC13" w:rsidR="004D3011" w:rsidRPr="00054AA7" w:rsidRDefault="0051774D" w:rsidP="005E66E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054AA7">
              <w:rPr>
                <w:rFonts w:cs="Arial"/>
                <w:color w:val="000000"/>
                <w:szCs w:val="18"/>
              </w:rPr>
              <w:t xml:space="preserve">Designated </w:t>
            </w:r>
            <w:r w:rsidR="0097180D" w:rsidRPr="00054AA7">
              <w:rPr>
                <w:rFonts w:cs="Arial"/>
                <w:color w:val="000000"/>
                <w:szCs w:val="18"/>
              </w:rPr>
              <w:t>the</w:t>
            </w:r>
            <w:r w:rsidRPr="00054AA7">
              <w:rPr>
                <w:rFonts w:cs="Arial"/>
                <w:color w:val="000000"/>
                <w:szCs w:val="18"/>
              </w:rPr>
              <w:t xml:space="preserve"> subject matter expert for a full accreditation package in accordance with Defense Information Systems Administration (DISA) policy. This allowed users of a specific network to continue operations within their individual applications and servers. Following all government rules and regulations with regards to their software and hardware.</w:t>
            </w:r>
          </w:p>
          <w:p w14:paraId="7B5F8BEB" w14:textId="7EE63576" w:rsidR="0051774D" w:rsidRPr="00054AA7" w:rsidRDefault="0051774D" w:rsidP="005E66E6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054AA7">
              <w:rPr>
                <w:szCs w:val="18"/>
              </w:rPr>
              <w:t>Redesigned from the ground up forest, GPO, and file sharing solutions for users.</w:t>
            </w:r>
          </w:p>
          <w:p w14:paraId="1B87A2CB" w14:textId="47D98593" w:rsidR="00A54476" w:rsidRPr="004D3011" w:rsidRDefault="00A54476" w:rsidP="005E66E6">
            <w:pPr>
              <w:pStyle w:val="ListParagraph"/>
              <w:numPr>
                <w:ilvl w:val="0"/>
                <w:numId w:val="3"/>
              </w:numPr>
            </w:pPr>
            <w:r>
              <w:t>Supported Windows enterprise work within the company via ADFS</w:t>
            </w:r>
            <w:r w:rsidR="002A6680">
              <w:t xml:space="preserve"> in a domain with over 200,000 users.</w:t>
            </w:r>
          </w:p>
          <w:p w14:paraId="3D7D194B" w14:textId="77777777" w:rsidR="004D3011" w:rsidRDefault="004D3011" w:rsidP="00F6346B"/>
          <w:p w14:paraId="03401A08" w14:textId="77777777" w:rsidR="00BF0396" w:rsidRPr="00BF0396" w:rsidRDefault="00BF0396" w:rsidP="00F6346B">
            <w:pPr>
              <w:rPr>
                <w:sz w:val="20"/>
                <w:szCs w:val="20"/>
              </w:rPr>
            </w:pPr>
          </w:p>
          <w:p w14:paraId="4D3358D5" w14:textId="77777777" w:rsidR="004D3011" w:rsidRPr="00BF0396" w:rsidRDefault="006A4921" w:rsidP="00F6346B">
            <w:pPr>
              <w:rPr>
                <w:bCs/>
                <w:sz w:val="20"/>
                <w:szCs w:val="20"/>
              </w:rPr>
            </w:pPr>
            <w:r w:rsidRPr="00BF0396">
              <w:rPr>
                <w:b/>
                <w:sz w:val="20"/>
                <w:szCs w:val="20"/>
              </w:rPr>
              <w:t>United States Marine Corps</w:t>
            </w:r>
            <w:r w:rsidR="004D3011" w:rsidRPr="00BF0396">
              <w:rPr>
                <w:b/>
                <w:sz w:val="20"/>
                <w:szCs w:val="20"/>
              </w:rPr>
              <w:t xml:space="preserve"> </w:t>
            </w:r>
            <w:r w:rsidR="00BF0396" w:rsidRPr="00BF0396">
              <w:rPr>
                <w:b/>
                <w:sz w:val="20"/>
                <w:szCs w:val="20"/>
              </w:rPr>
              <w:t>-</w:t>
            </w:r>
            <w:r w:rsidR="004D3011" w:rsidRPr="00BF0396">
              <w:rPr>
                <w:sz w:val="20"/>
                <w:szCs w:val="20"/>
              </w:rPr>
              <w:t xml:space="preserve"> </w:t>
            </w:r>
            <w:r w:rsidRPr="00BF0396">
              <w:rPr>
                <w:b/>
                <w:sz w:val="20"/>
                <w:szCs w:val="20"/>
              </w:rPr>
              <w:t>Helpdesk Technician</w:t>
            </w:r>
          </w:p>
          <w:p w14:paraId="45E3B880" w14:textId="77777777" w:rsidR="004D3011" w:rsidRPr="004D3011" w:rsidRDefault="006A4921" w:rsidP="00F6346B">
            <w:r>
              <w:t>2004</w:t>
            </w:r>
            <w:r w:rsidR="004D3011" w:rsidRPr="004D3011">
              <w:t>–</w:t>
            </w:r>
            <w:r>
              <w:t>2007</w:t>
            </w:r>
          </w:p>
          <w:p w14:paraId="4C29DE2A" w14:textId="0321075F" w:rsidR="004D3011" w:rsidRPr="004D3011" w:rsidRDefault="006A4921" w:rsidP="00F6346B">
            <w:r>
              <w:t xml:space="preserve">Provide </w:t>
            </w:r>
            <w:r w:rsidR="002A6680">
              <w:t>user-based</w:t>
            </w:r>
            <w:r>
              <w:t xml:space="preserve"> support via phone and ticketing system while engaging in on-site assistance and troubleshooting for VIP users in the Washington DC capital region.</w:t>
            </w:r>
          </w:p>
          <w:p w14:paraId="7D3CDF06" w14:textId="77777777" w:rsidR="004D3011" w:rsidRDefault="004D3011" w:rsidP="00F6346B"/>
          <w:p w14:paraId="2344ED5B" w14:textId="77777777" w:rsidR="00036450" w:rsidRDefault="005D20FA" w:rsidP="00F6346B">
            <w:pPr>
              <w:pStyle w:val="Heading2"/>
            </w:pPr>
            <w:r>
              <w:t>Homelab</w:t>
            </w:r>
          </w:p>
          <w:p w14:paraId="26527F6C" w14:textId="5770D9FF" w:rsidR="005D20FA" w:rsidRPr="004D3011" w:rsidRDefault="00AC410B" w:rsidP="00F6346B">
            <w:pPr>
              <w:rPr>
                <w:bCs/>
              </w:rPr>
            </w:pPr>
            <w:r>
              <w:rPr>
                <w:b/>
              </w:rPr>
              <w:t>My House</w:t>
            </w:r>
            <w:r w:rsidR="005D20FA" w:rsidRPr="004D3011">
              <w:rPr>
                <w:b/>
              </w:rPr>
              <w:t xml:space="preserve"> </w:t>
            </w:r>
            <w:bookmarkStart w:id="0" w:name="_GoBack"/>
            <w:bookmarkEnd w:id="0"/>
            <w:r w:rsidR="005D20FA">
              <w:rPr>
                <w:b/>
              </w:rPr>
              <w:t>“</w:t>
            </w:r>
            <w:r>
              <w:rPr>
                <w:b/>
              </w:rPr>
              <w:t>Family Helpdesk</w:t>
            </w:r>
            <w:r w:rsidR="005D20FA">
              <w:rPr>
                <w:b/>
              </w:rPr>
              <w:t>”</w:t>
            </w:r>
          </w:p>
          <w:p w14:paraId="45EF1106" w14:textId="77777777" w:rsidR="005D20FA" w:rsidRPr="004D3011" w:rsidRDefault="005D20FA" w:rsidP="00F6346B">
            <w:r>
              <w:t>2004</w:t>
            </w:r>
            <w:r w:rsidRPr="004D3011">
              <w:t>–</w:t>
            </w:r>
            <w:r>
              <w:t>Present</w:t>
            </w:r>
          </w:p>
          <w:p w14:paraId="7F6CF542" w14:textId="77777777" w:rsidR="005D20FA" w:rsidRDefault="005D20FA" w:rsidP="00F6346B">
            <w:r>
              <w:t xml:space="preserve">Running a lab environment out of my house consisting of a Hyper-V </w:t>
            </w:r>
            <w:r w:rsidR="00BF0396">
              <w:t>T-110 connected to a NAS for iSCSI</w:t>
            </w:r>
            <w:r w:rsidR="00B2729B">
              <w:t xml:space="preserve"> storage</w:t>
            </w:r>
            <w:r w:rsidR="00BF0396">
              <w:t xml:space="preserve">. </w:t>
            </w:r>
            <w:r w:rsidR="00B2729B">
              <w:t>The labs purpose is to develop new and old skills while trying new ideas and concepts that could be used in application.</w:t>
            </w:r>
          </w:p>
          <w:p w14:paraId="1209DC44" w14:textId="77777777" w:rsidR="00BF0396" w:rsidRDefault="00BF0396" w:rsidP="00F6346B"/>
          <w:p w14:paraId="1F53D6C6" w14:textId="77777777" w:rsidR="00036450" w:rsidRDefault="00BF0396" w:rsidP="00F6346B">
            <w:r w:rsidRPr="0051774D">
              <w:rPr>
                <w:b/>
              </w:rPr>
              <w:t>Contributions</w:t>
            </w:r>
          </w:p>
          <w:p w14:paraId="6E633B00" w14:textId="1A36C4D9" w:rsidR="00BF0396" w:rsidRDefault="00BF0396" w:rsidP="005E66E6">
            <w:pPr>
              <w:pStyle w:val="ListParagraph"/>
              <w:numPr>
                <w:ilvl w:val="0"/>
                <w:numId w:val="3"/>
              </w:numPr>
            </w:pPr>
            <w:r>
              <w:t xml:space="preserve">Fully automated Azure and Hyper-V deployment of </w:t>
            </w:r>
            <w:r w:rsidR="00B2729B">
              <w:t>desktops</w:t>
            </w:r>
            <w:r>
              <w:t xml:space="preserve"> and servers via Powershell, Desired State, and Azure automation services.</w:t>
            </w:r>
          </w:p>
          <w:p w14:paraId="472792B0" w14:textId="45A9B2A2" w:rsidR="00054AA7" w:rsidRDefault="00BF0396" w:rsidP="005E66E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Domain deployment via DSC</w:t>
            </w:r>
            <w:r w:rsidR="00054AA7">
              <w:t>.</w:t>
            </w:r>
          </w:p>
          <w:p w14:paraId="4D99CE6B" w14:textId="4CC1E637" w:rsidR="00BF0396" w:rsidRDefault="00BF0396" w:rsidP="005E66E6">
            <w:pPr>
              <w:pStyle w:val="ListParagraph"/>
              <w:numPr>
                <w:ilvl w:val="0"/>
                <w:numId w:val="3"/>
              </w:numPr>
            </w:pPr>
            <w:r>
              <w:t>Script library used to help leverage configuration management tools such as puppet, chef and Ansible</w:t>
            </w:r>
            <w:r w:rsidR="00054AA7">
              <w:t>.</w:t>
            </w:r>
          </w:p>
          <w:p w14:paraId="2090AEAC" w14:textId="422A840F" w:rsidR="00BF0396" w:rsidRDefault="00BF0396" w:rsidP="005E66E6">
            <w:pPr>
              <w:pStyle w:val="ListParagraph"/>
              <w:numPr>
                <w:ilvl w:val="0"/>
                <w:numId w:val="3"/>
              </w:numPr>
            </w:pPr>
            <w:r>
              <w:t>Compatible with Microsoft labs to assist in studying for exams.</w:t>
            </w:r>
          </w:p>
          <w:p w14:paraId="6989C11E" w14:textId="760C0244" w:rsidR="00BF6160" w:rsidRDefault="00BF6160" w:rsidP="005E66E6">
            <w:pPr>
              <w:pStyle w:val="ListParagraph"/>
              <w:numPr>
                <w:ilvl w:val="0"/>
                <w:numId w:val="3"/>
              </w:numPr>
            </w:pPr>
            <w:r>
              <w:t>Linux environment running web servers, databases and configuration management tooling.</w:t>
            </w:r>
          </w:p>
          <w:p w14:paraId="64C2846C" w14:textId="45BFD5A0" w:rsidR="00BF0396" w:rsidRPr="00BF0396" w:rsidRDefault="00BF0396" w:rsidP="005E66E6">
            <w:pPr>
              <w:pStyle w:val="ListParagraph"/>
              <w:numPr>
                <w:ilvl w:val="0"/>
                <w:numId w:val="3"/>
              </w:numPr>
            </w:pPr>
            <w:r>
              <w:t>Documented.</w:t>
            </w:r>
          </w:p>
        </w:tc>
      </w:tr>
    </w:tbl>
    <w:p w14:paraId="7A5B99D6" w14:textId="77777777" w:rsidR="0043117B" w:rsidRDefault="006064E8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2CC49" w14:textId="77777777" w:rsidR="006064E8" w:rsidRDefault="006064E8" w:rsidP="000C45FF">
      <w:r>
        <w:separator/>
      </w:r>
    </w:p>
  </w:endnote>
  <w:endnote w:type="continuationSeparator" w:id="0">
    <w:p w14:paraId="0A4602C3" w14:textId="77777777" w:rsidR="006064E8" w:rsidRDefault="006064E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112E2" w14:textId="77777777" w:rsidR="006064E8" w:rsidRDefault="006064E8" w:rsidP="000C45FF">
      <w:r>
        <w:separator/>
      </w:r>
    </w:p>
  </w:footnote>
  <w:footnote w:type="continuationSeparator" w:id="0">
    <w:p w14:paraId="127F7EDA" w14:textId="77777777" w:rsidR="006064E8" w:rsidRDefault="006064E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6972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9493395" wp14:editId="084CC3F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60CE7"/>
    <w:multiLevelType w:val="hybridMultilevel"/>
    <w:tmpl w:val="5A1EB792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556E340A"/>
    <w:multiLevelType w:val="hybridMultilevel"/>
    <w:tmpl w:val="59D23640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572A1CB0"/>
    <w:multiLevelType w:val="hybridMultilevel"/>
    <w:tmpl w:val="A610409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6F76BCC"/>
    <w:multiLevelType w:val="hybridMultilevel"/>
    <w:tmpl w:val="E9DE8C46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51EAF8E">
      <w:numFmt w:val="bullet"/>
      <w:lvlText w:val="-"/>
      <w:lvlJc w:val="left"/>
      <w:pPr>
        <w:ind w:left="1590" w:hanging="36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6D9D7932"/>
    <w:multiLevelType w:val="hybridMultilevel"/>
    <w:tmpl w:val="AE9E82E2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21"/>
    <w:rsid w:val="0000513B"/>
    <w:rsid w:val="00036450"/>
    <w:rsid w:val="00054AA7"/>
    <w:rsid w:val="00097B46"/>
    <w:rsid w:val="000C45FF"/>
    <w:rsid w:val="000E3FD1"/>
    <w:rsid w:val="00112054"/>
    <w:rsid w:val="001525E1"/>
    <w:rsid w:val="001628D5"/>
    <w:rsid w:val="00180329"/>
    <w:rsid w:val="0019001F"/>
    <w:rsid w:val="001A74A5"/>
    <w:rsid w:val="001B2ABD"/>
    <w:rsid w:val="001B4BB3"/>
    <w:rsid w:val="001E0391"/>
    <w:rsid w:val="001E1759"/>
    <w:rsid w:val="001E3B3B"/>
    <w:rsid w:val="001F1ECC"/>
    <w:rsid w:val="002400EB"/>
    <w:rsid w:val="00256CF7"/>
    <w:rsid w:val="002618BB"/>
    <w:rsid w:val="00292435"/>
    <w:rsid w:val="002A6680"/>
    <w:rsid w:val="002F0E8B"/>
    <w:rsid w:val="0030481B"/>
    <w:rsid w:val="00337C4D"/>
    <w:rsid w:val="003650B2"/>
    <w:rsid w:val="0037121F"/>
    <w:rsid w:val="003740B0"/>
    <w:rsid w:val="004071FC"/>
    <w:rsid w:val="004359F6"/>
    <w:rsid w:val="00445947"/>
    <w:rsid w:val="004475B2"/>
    <w:rsid w:val="00454A44"/>
    <w:rsid w:val="004813B3"/>
    <w:rsid w:val="00496591"/>
    <w:rsid w:val="004C2CE2"/>
    <w:rsid w:val="004C63E4"/>
    <w:rsid w:val="004D3011"/>
    <w:rsid w:val="004E5361"/>
    <w:rsid w:val="0051774D"/>
    <w:rsid w:val="005262AC"/>
    <w:rsid w:val="005658D1"/>
    <w:rsid w:val="005D20FA"/>
    <w:rsid w:val="005E39D5"/>
    <w:rsid w:val="005E66E6"/>
    <w:rsid w:val="005F62D9"/>
    <w:rsid w:val="00600670"/>
    <w:rsid w:val="006064E8"/>
    <w:rsid w:val="0062123A"/>
    <w:rsid w:val="0064544C"/>
    <w:rsid w:val="00646E75"/>
    <w:rsid w:val="006771D0"/>
    <w:rsid w:val="006A4921"/>
    <w:rsid w:val="00706E1D"/>
    <w:rsid w:val="00715FCB"/>
    <w:rsid w:val="00743101"/>
    <w:rsid w:val="00776B6F"/>
    <w:rsid w:val="007867A0"/>
    <w:rsid w:val="007927F5"/>
    <w:rsid w:val="00802CA0"/>
    <w:rsid w:val="00824487"/>
    <w:rsid w:val="008A43F8"/>
    <w:rsid w:val="00904454"/>
    <w:rsid w:val="00915247"/>
    <w:rsid w:val="00961DEB"/>
    <w:rsid w:val="0097180D"/>
    <w:rsid w:val="009877D6"/>
    <w:rsid w:val="009C2AC0"/>
    <w:rsid w:val="00A2118D"/>
    <w:rsid w:val="00A21CC0"/>
    <w:rsid w:val="00A221FB"/>
    <w:rsid w:val="00A54476"/>
    <w:rsid w:val="00A57CC9"/>
    <w:rsid w:val="00AC410B"/>
    <w:rsid w:val="00AD76E2"/>
    <w:rsid w:val="00B20152"/>
    <w:rsid w:val="00B2729B"/>
    <w:rsid w:val="00B538A1"/>
    <w:rsid w:val="00B70850"/>
    <w:rsid w:val="00BF0396"/>
    <w:rsid w:val="00BF6160"/>
    <w:rsid w:val="00C066B6"/>
    <w:rsid w:val="00C37BA1"/>
    <w:rsid w:val="00C40CE3"/>
    <w:rsid w:val="00C4674C"/>
    <w:rsid w:val="00C506CF"/>
    <w:rsid w:val="00C677A7"/>
    <w:rsid w:val="00C72BED"/>
    <w:rsid w:val="00C9578B"/>
    <w:rsid w:val="00D13465"/>
    <w:rsid w:val="00D2522B"/>
    <w:rsid w:val="00D475B3"/>
    <w:rsid w:val="00D5459D"/>
    <w:rsid w:val="00DD172A"/>
    <w:rsid w:val="00E25A26"/>
    <w:rsid w:val="00E4381A"/>
    <w:rsid w:val="00E55D74"/>
    <w:rsid w:val="00E868D0"/>
    <w:rsid w:val="00EC7E17"/>
    <w:rsid w:val="00F60274"/>
    <w:rsid w:val="00F6346B"/>
    <w:rsid w:val="00F63CF0"/>
    <w:rsid w:val="00F77FB9"/>
    <w:rsid w:val="00F83A53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7559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05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ystemkao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dpierce1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p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75D9724C024B5A8CFBB3ED03EAA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1466-DB7D-4040-8864-A8EE5A742CD2}"/>
      </w:docPartPr>
      <w:docPartBody>
        <w:p w:rsidR="00E8798D" w:rsidRDefault="00F4205E">
          <w:pPr>
            <w:pStyle w:val="5E75D9724C024B5A8CFBB3ED03EAAAFC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D4"/>
    <w:rsid w:val="00017B0E"/>
    <w:rsid w:val="000E7762"/>
    <w:rsid w:val="006D08D4"/>
    <w:rsid w:val="00D27746"/>
    <w:rsid w:val="00E46F37"/>
    <w:rsid w:val="00E8798D"/>
    <w:rsid w:val="00F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1949CE8DBA49E7859689226C84A5E8">
    <w:name w:val="431949CE8DBA49E7859689226C84A5E8"/>
  </w:style>
  <w:style w:type="paragraph" w:customStyle="1" w:styleId="20BDD44996D946329956BCEB6580C055">
    <w:name w:val="20BDD44996D946329956BCEB6580C055"/>
  </w:style>
  <w:style w:type="paragraph" w:customStyle="1" w:styleId="CD5B2264D5E34AB9B868A0FC6678C33B">
    <w:name w:val="CD5B2264D5E34AB9B868A0FC6678C33B"/>
  </w:style>
  <w:style w:type="paragraph" w:customStyle="1" w:styleId="AA581A20324D4F15AB6FCC9D1DE5A8E0">
    <w:name w:val="AA581A20324D4F15AB6FCC9D1DE5A8E0"/>
  </w:style>
  <w:style w:type="paragraph" w:customStyle="1" w:styleId="37AC71FF39044E5B90FF87D549DEF63B">
    <w:name w:val="37AC71FF39044E5B90FF87D549DEF63B"/>
  </w:style>
  <w:style w:type="paragraph" w:customStyle="1" w:styleId="0696A3CA526E438383F7FD23D45BF263">
    <w:name w:val="0696A3CA526E438383F7FD23D45BF263"/>
  </w:style>
  <w:style w:type="paragraph" w:customStyle="1" w:styleId="8C3CB21A2124495BBFE0D71094910AAD">
    <w:name w:val="8C3CB21A2124495BBFE0D71094910AAD"/>
  </w:style>
  <w:style w:type="paragraph" w:customStyle="1" w:styleId="9F2B2A4C8C97486C8FE50226A4055132">
    <w:name w:val="9F2B2A4C8C97486C8FE50226A4055132"/>
  </w:style>
  <w:style w:type="paragraph" w:customStyle="1" w:styleId="714F2E9B10A744D5829D2E2C4F899084">
    <w:name w:val="714F2E9B10A744D5829D2E2C4F899084"/>
  </w:style>
  <w:style w:type="paragraph" w:customStyle="1" w:styleId="CD412EB58F2140D7B7E4E356C77B1B84">
    <w:name w:val="CD412EB58F2140D7B7E4E356C77B1B84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B3485D56B6B941999FD45484B357EFB8">
    <w:name w:val="B3485D56B6B941999FD45484B357EFB8"/>
  </w:style>
  <w:style w:type="paragraph" w:customStyle="1" w:styleId="18CD22E316EB4CEB80830542D3EB2531">
    <w:name w:val="18CD22E316EB4CEB80830542D3EB2531"/>
  </w:style>
  <w:style w:type="paragraph" w:customStyle="1" w:styleId="77E0325D95774647B6932A5AC8CDE278">
    <w:name w:val="77E0325D95774647B6932A5AC8CDE278"/>
  </w:style>
  <w:style w:type="paragraph" w:customStyle="1" w:styleId="8D58848F53E649499163BA4048D31477">
    <w:name w:val="8D58848F53E649499163BA4048D31477"/>
  </w:style>
  <w:style w:type="paragraph" w:customStyle="1" w:styleId="563E9A386559484DB40C43BAC1E0FE8C">
    <w:name w:val="563E9A386559484DB40C43BAC1E0FE8C"/>
  </w:style>
  <w:style w:type="paragraph" w:customStyle="1" w:styleId="61D54B113A174333B33EFB6CF1725B2F">
    <w:name w:val="61D54B113A174333B33EFB6CF1725B2F"/>
  </w:style>
  <w:style w:type="paragraph" w:customStyle="1" w:styleId="D1E2E4DC8A6B4DF2B5835722D4AECF36">
    <w:name w:val="D1E2E4DC8A6B4DF2B5835722D4AECF36"/>
  </w:style>
  <w:style w:type="paragraph" w:customStyle="1" w:styleId="60E644E1536946F29BDEF766B76CA622">
    <w:name w:val="60E644E1536946F29BDEF766B76CA622"/>
  </w:style>
  <w:style w:type="paragraph" w:customStyle="1" w:styleId="1E3C7CBA470F41F0BB372C613B763516">
    <w:name w:val="1E3C7CBA470F41F0BB372C613B763516"/>
  </w:style>
  <w:style w:type="paragraph" w:customStyle="1" w:styleId="C81A1F37A7884F8382FDA338FB0E71F9">
    <w:name w:val="C81A1F37A7884F8382FDA338FB0E71F9"/>
  </w:style>
  <w:style w:type="paragraph" w:customStyle="1" w:styleId="89DB8CA9D64749E9811EF29E67E10AFC">
    <w:name w:val="89DB8CA9D64749E9811EF29E67E10AFC"/>
  </w:style>
  <w:style w:type="paragraph" w:customStyle="1" w:styleId="8C31F330C5A34D0B98ED68D5C2F1A351">
    <w:name w:val="8C31F330C5A34D0B98ED68D5C2F1A351"/>
  </w:style>
  <w:style w:type="paragraph" w:customStyle="1" w:styleId="B2EE09D8F1294D48A94BEC535EF0B280">
    <w:name w:val="B2EE09D8F1294D48A94BEC535EF0B280"/>
  </w:style>
  <w:style w:type="paragraph" w:customStyle="1" w:styleId="91CC1460405D48B1A1D793A9D7E6CB48">
    <w:name w:val="91CC1460405D48B1A1D793A9D7E6CB48"/>
  </w:style>
  <w:style w:type="paragraph" w:customStyle="1" w:styleId="5E75D9724C024B5A8CFBB3ED03EAAAFC">
    <w:name w:val="5E75D9724C024B5A8CFBB3ED03EAAAFC"/>
  </w:style>
  <w:style w:type="paragraph" w:customStyle="1" w:styleId="2CDBEFAB67B74ED99C3F5E35B2C811C8">
    <w:name w:val="2CDBEFAB67B74ED99C3F5E35B2C811C8"/>
  </w:style>
  <w:style w:type="paragraph" w:customStyle="1" w:styleId="638F919A3E0C4F108D68406F94BEC90B">
    <w:name w:val="638F919A3E0C4F108D68406F94BEC90B"/>
  </w:style>
  <w:style w:type="paragraph" w:customStyle="1" w:styleId="D8DC2CF1D9904F579665D72D68E4DC34">
    <w:name w:val="D8DC2CF1D9904F579665D72D68E4DC34"/>
  </w:style>
  <w:style w:type="paragraph" w:customStyle="1" w:styleId="C2D63F28A7484AC4A06E0BA13A9EC983">
    <w:name w:val="C2D63F28A7484AC4A06E0BA13A9EC983"/>
  </w:style>
  <w:style w:type="paragraph" w:customStyle="1" w:styleId="B1AC1DA2AF6F49EFAC3CC88F0BEE2B84">
    <w:name w:val="B1AC1DA2AF6F49EFAC3CC88F0BEE2B84"/>
  </w:style>
  <w:style w:type="paragraph" w:customStyle="1" w:styleId="E663E9898FA54F82BC45549716B234E9">
    <w:name w:val="E663E9898FA54F82BC45549716B234E9"/>
  </w:style>
  <w:style w:type="paragraph" w:customStyle="1" w:styleId="BDBE603CD3DF4216B72169A6C86556FC">
    <w:name w:val="BDBE603CD3DF4216B72169A6C86556FC"/>
  </w:style>
  <w:style w:type="paragraph" w:customStyle="1" w:styleId="EDE63BCC768C4D7EA798B8851AE8F3C0">
    <w:name w:val="EDE63BCC768C4D7EA798B8851AE8F3C0"/>
  </w:style>
  <w:style w:type="paragraph" w:customStyle="1" w:styleId="BC270618499147459CA46C14FE890D96">
    <w:name w:val="BC270618499147459CA46C14FE890D96"/>
  </w:style>
  <w:style w:type="paragraph" w:customStyle="1" w:styleId="ECF9A83451F940CC99736C883131CAAE">
    <w:name w:val="ECF9A83451F940CC99736C883131CAAE"/>
  </w:style>
  <w:style w:type="paragraph" w:customStyle="1" w:styleId="2C647E7616A7438FA73A03B2910A4847">
    <w:name w:val="2C647E7616A7438FA73A03B2910A4847"/>
  </w:style>
  <w:style w:type="paragraph" w:customStyle="1" w:styleId="1A0F1C89F2C145279B44979BB8EFEA2D">
    <w:name w:val="1A0F1C89F2C145279B44979BB8EFEA2D"/>
  </w:style>
  <w:style w:type="paragraph" w:customStyle="1" w:styleId="B7F96A3DF3064F1ABC1DD061366A24F7">
    <w:name w:val="B7F96A3DF3064F1ABC1DD061366A24F7"/>
  </w:style>
  <w:style w:type="paragraph" w:customStyle="1" w:styleId="E7111D4EA81745CE948990D4205BBB56">
    <w:name w:val="E7111D4EA81745CE948990D4205BBB56"/>
  </w:style>
  <w:style w:type="paragraph" w:customStyle="1" w:styleId="A79B02B6C416469F8F7A591E357C0171">
    <w:name w:val="A79B02B6C416469F8F7A591E357C017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E66A3F88E2D42848DBBE19F8A24125E">
    <w:name w:val="AE66A3F88E2D42848DBBE19F8A24125E"/>
  </w:style>
  <w:style w:type="paragraph" w:customStyle="1" w:styleId="99C041B6EF7C4E6E8DBEF1B5E8274E22">
    <w:name w:val="99C041B6EF7C4E6E8DBEF1B5E8274E22"/>
    <w:rsid w:val="006D08D4"/>
  </w:style>
  <w:style w:type="paragraph" w:customStyle="1" w:styleId="0BF07891CD934F979598E7E0FB47A790">
    <w:name w:val="0BF07891CD934F979598E7E0FB47A790"/>
    <w:rsid w:val="000E7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36DC2D2-1B94-4A8B-A4E6-862F5CF4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2018-10-16T08:08:00Z</dcterms:created>
  <dcterms:modified xsi:type="dcterms:W3CDTF">2018-10-24T11:43:00Z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